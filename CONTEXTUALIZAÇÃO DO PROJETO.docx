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02"/>
        <w:gridCol w:w="6764"/>
      </w:tblGrid>
      <w:tr w:rsidR="002C2CDD" w:rsidRPr="003D32DC" w:rsidTr="00651DC3">
        <w:tc>
          <w:tcPr>
            <w:tcW w:w="3690" w:type="dxa"/>
            <w:tcMar>
              <w:top w:w="504" w:type="dxa"/>
              <w:right w:w="720" w:type="dxa"/>
            </w:tcMar>
          </w:tcPr>
          <w:p w:rsidR="00741125" w:rsidRPr="003D32DC" w:rsidRDefault="00651DC3" w:rsidP="00651DC3">
            <w:pPr>
              <w:pStyle w:val="Iniciais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341630</wp:posOffset>
                  </wp:positionH>
                  <wp:positionV relativeFrom="page">
                    <wp:posOffset>-429260</wp:posOffset>
                  </wp:positionV>
                  <wp:extent cx="1927225" cy="1927225"/>
                  <wp:effectExtent l="0" t="0" r="0" b="0"/>
                  <wp:wrapNone/>
                  <wp:docPr id="5" name="Imagem 5" descr="Resultado de imagem para band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band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25" cy="192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4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64"/>
            </w:tblGrid>
            <w:tr w:rsidR="00C612DA" w:rsidRPr="003D32DC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06BEE" w:rsidRDefault="00651DC3" w:rsidP="001D5E2A">
                  <w:pPr>
                    <w:pStyle w:val="Ttulo2"/>
                    <w:jc w:val="both"/>
                    <w:outlineLvl w:val="1"/>
                    <w:rPr>
                      <w:sz w:val="56"/>
                      <w:szCs w:val="56"/>
                      <w:lang w:val="pt-BR"/>
                    </w:rPr>
                  </w:pPr>
                  <w:r>
                    <w:rPr>
                      <w:sz w:val="56"/>
                      <w:szCs w:val="56"/>
                      <w:lang w:val="pt-BR"/>
                    </w:rPr>
                    <w:t xml:space="preserve">     </w:t>
                  </w:r>
                  <w:r w:rsidRPr="00651DC3">
                    <w:rPr>
                      <w:sz w:val="56"/>
                      <w:szCs w:val="56"/>
                      <w:lang w:val="pt-BR"/>
                    </w:rPr>
                    <w:t>PROJETO INOVAÇÃO</w:t>
                  </w:r>
                </w:p>
                <w:p w:rsidR="00651DC3" w:rsidRPr="00651DC3" w:rsidRDefault="00651DC3" w:rsidP="001D5E2A">
                  <w:pPr>
                    <w:pStyle w:val="Ttulo2"/>
                    <w:jc w:val="both"/>
                    <w:outlineLvl w:val="1"/>
                    <w:rPr>
                      <w:sz w:val="28"/>
                      <w:szCs w:val="28"/>
                      <w:lang w:val="pt-BR"/>
                    </w:rPr>
                  </w:pPr>
                  <w:r>
                    <w:rPr>
                      <w:sz w:val="28"/>
                      <w:szCs w:val="28"/>
                      <w:lang w:val="pt-BR"/>
                    </w:rPr>
                    <w:t>CONTEXTUALIZAÇÃO</w:t>
                  </w:r>
                </w:p>
              </w:tc>
            </w:tr>
          </w:tbl>
          <w:p w:rsidR="002C2CDD" w:rsidRPr="00651DC3" w:rsidRDefault="00651DC3" w:rsidP="001D5E2A">
            <w:pPr>
              <w:pStyle w:val="Ttulo3"/>
              <w:tabs>
                <w:tab w:val="left" w:pos="5250"/>
              </w:tabs>
              <w:jc w:val="both"/>
              <w:rPr>
                <w:color w:val="000000" w:themeColor="text1"/>
                <w:lang w:val="pt-BR"/>
              </w:rPr>
            </w:pPr>
            <w:r>
              <w:rPr>
                <w:lang w:val="pt-BR"/>
              </w:rPr>
              <w:t>problema</w:t>
            </w:r>
            <w:r>
              <w:rPr>
                <w:lang w:val="pt-BR"/>
              </w:rPr>
              <w:tab/>
            </w:r>
          </w:p>
          <w:p w:rsidR="002C2CDD" w:rsidRPr="003D32DC" w:rsidRDefault="00651DC3" w:rsidP="001D5E2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Atualmente, as pessoas que buscam possuir uma plantação “indoor” necessitam de muitas informações e materiais para realizar tal atividade. Todas em comum buscam plantas, frutos, vegetais orgânicos e possuir uma melhor qualidade de vida. Isso acontece por conta que o agronegócio cada vez mais utiliza agrotóxicos para controlar as pragas. Além disso, existe o fator dos produtos transgênicos que hoje estão presentes no mercado atual.</w:t>
            </w:r>
          </w:p>
          <w:p w:rsidR="002C2CDD" w:rsidRPr="003D32DC" w:rsidRDefault="00651DC3" w:rsidP="001D5E2A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/>
              </w:rPr>
              <w:t>solução</w:t>
            </w:r>
          </w:p>
          <w:p w:rsidR="002C2CDD" w:rsidRDefault="001D5E2A" w:rsidP="001D5E2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="00651DC3">
              <w:rPr>
                <w:lang w:val="pt-BR"/>
              </w:rPr>
              <w:t>Já pensou se existisse uma estufa inteligente que controlasse o cultivo do inicio ao fim</w:t>
            </w:r>
            <w:r w:rsidR="007039A3">
              <w:rPr>
                <w:lang w:val="pt-BR"/>
              </w:rPr>
              <w:t xml:space="preserve">? Pois é, essa </w:t>
            </w:r>
            <w:proofErr w:type="spellStart"/>
            <w:r w:rsidR="007039A3">
              <w:rPr>
                <w:lang w:val="pt-BR"/>
              </w:rPr>
              <w:t>idéia</w:t>
            </w:r>
            <w:proofErr w:type="spellEnd"/>
            <w:r w:rsidR="007039A3">
              <w:rPr>
                <w:lang w:val="pt-BR"/>
              </w:rPr>
              <w:t xml:space="preserve"> agora é real, facilitando e transformando o mundo em um lugar melhor. As pessoas que visam vidas mais saudáveis com o </w:t>
            </w:r>
            <w:proofErr w:type="gramStart"/>
            <w:r w:rsidR="007039A3">
              <w:rPr>
                <w:lang w:val="pt-BR"/>
              </w:rPr>
              <w:t>cultivo ”indoor</w:t>
            </w:r>
            <w:proofErr w:type="gramEnd"/>
            <w:r w:rsidR="007039A3">
              <w:rPr>
                <w:lang w:val="pt-BR"/>
              </w:rPr>
              <w:t xml:space="preserve">” livres de agrotóxicos ou coisas ruins a saúde. De acordo com o diretor de branding do </w:t>
            </w:r>
            <w:proofErr w:type="spellStart"/>
            <w:r w:rsidR="007039A3">
              <w:rPr>
                <w:lang w:val="pt-BR"/>
              </w:rPr>
              <w:t>organis</w:t>
            </w:r>
            <w:proofErr w:type="spellEnd"/>
            <w:r w:rsidR="007039A3">
              <w:rPr>
                <w:lang w:val="pt-BR"/>
              </w:rPr>
              <w:t xml:space="preserve">, a produção de produtos orgânicos cresceu 20% no ano passado, que significa que as pessoas se preocupam cada vez mais com sua qualidade de vida. É </w:t>
            </w:r>
            <w:proofErr w:type="gramStart"/>
            <w:r w:rsidR="007039A3">
              <w:rPr>
                <w:lang w:val="pt-BR"/>
              </w:rPr>
              <w:t>ai</w:t>
            </w:r>
            <w:proofErr w:type="gramEnd"/>
            <w:r w:rsidR="007039A3">
              <w:rPr>
                <w:lang w:val="pt-BR"/>
              </w:rPr>
              <w:t xml:space="preserve"> que nosso projeto entra revolucionando o cultivo “indoor” com soluções de tecnologia viável para qualquer usuário que preza por uma vida saudável sem ter que se preocupar com quando regar, quando expor o plantio á luz ou até quando se preocupar com a temperatura do ambiente. Nossa estufa inteligente possui três sensores, um de temperatura, um de umidade e outro de gás carbônico, além do sistema de irrigação e iluminação que a planta necessita para se desenvolver. Tudo isso configurado através de um site dinâmico e de fácil acesso, e sim com apenas, três elementos, internet, nossa estufa e a semente de sua preferência, você vai ter </w:t>
            </w:r>
            <w:r>
              <w:rPr>
                <w:lang w:val="pt-BR"/>
              </w:rPr>
              <w:t>uma vida mais saudável e duradoura.</w:t>
            </w:r>
          </w:p>
          <w:p w:rsidR="001D5E2A" w:rsidRPr="003D32DC" w:rsidRDefault="001D5E2A" w:rsidP="001D5E2A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/>
              </w:rPr>
              <w:t>justificativa</w:t>
            </w:r>
          </w:p>
          <w:p w:rsidR="001D5E2A" w:rsidRDefault="001D5E2A" w:rsidP="001D5E2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bookmarkStart w:id="0" w:name="_GoBack"/>
            <w:bookmarkEnd w:id="0"/>
            <w:r>
              <w:rPr>
                <w:lang w:val="pt-BR"/>
              </w:rPr>
              <w:t xml:space="preserve">  Com os eminentes problemas nesse setor de plantio dentro de casa trouxemos uma solução que acaba com qualquer barreira que antes impedia o plantio de ser feito. Com uma estufa baseada nos conceitos IOT trazemos para dentro de casa qualidade de vida.</w:t>
            </w:r>
          </w:p>
          <w:p w:rsidR="001D5E2A" w:rsidRDefault="001D5E2A" w:rsidP="001D5E2A">
            <w:pPr>
              <w:jc w:val="both"/>
              <w:rPr>
                <w:lang w:val="pt-BR"/>
              </w:rPr>
            </w:pPr>
          </w:p>
          <w:p w:rsidR="001D5E2A" w:rsidRPr="003D32DC" w:rsidRDefault="001D5E2A" w:rsidP="001D5E2A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/>
              </w:rPr>
              <w:t>justificativa</w:t>
            </w:r>
          </w:p>
          <w:p w:rsidR="001D5E2A" w:rsidRPr="003D32DC" w:rsidRDefault="001D5E2A" w:rsidP="001D5E2A">
            <w:pPr>
              <w:jc w:val="both"/>
              <w:rPr>
                <w:lang w:val="pt-BR"/>
              </w:rPr>
            </w:pPr>
          </w:p>
          <w:p w:rsidR="002C2CDD" w:rsidRPr="003D32DC" w:rsidRDefault="00651DC3" w:rsidP="001D5E2A">
            <w:pPr>
              <w:pStyle w:val="Ttulo3"/>
              <w:jc w:val="both"/>
              <w:rPr>
                <w:lang w:val="pt-BR"/>
              </w:rPr>
            </w:pPr>
            <w:r>
              <w:rPr>
                <w:lang w:val="pt-BR"/>
              </w:rPr>
              <w:t>justificativa</w:t>
            </w:r>
          </w:p>
          <w:p w:rsidR="00741125" w:rsidRPr="003D32DC" w:rsidRDefault="00741125" w:rsidP="001D5E2A">
            <w:pPr>
              <w:jc w:val="both"/>
              <w:rPr>
                <w:lang w:val="pt-BR"/>
              </w:rPr>
            </w:pPr>
          </w:p>
        </w:tc>
      </w:tr>
      <w:tr w:rsidR="00651DC3" w:rsidRPr="003D32DC" w:rsidTr="00651DC3">
        <w:tc>
          <w:tcPr>
            <w:tcW w:w="3690" w:type="dxa"/>
            <w:tcMar>
              <w:top w:w="504" w:type="dxa"/>
              <w:right w:w="720" w:type="dxa"/>
            </w:tcMar>
          </w:tcPr>
          <w:p w:rsidR="00651DC3" w:rsidRDefault="00651DC3" w:rsidP="00651DC3">
            <w:pPr>
              <w:pStyle w:val="Iniciais"/>
              <w:rPr>
                <w:noProof/>
              </w:rPr>
            </w:pPr>
          </w:p>
        </w:tc>
        <w:tc>
          <w:tcPr>
            <w:tcW w:w="6742" w:type="dxa"/>
            <w:tcMar>
              <w:top w:w="504" w:type="dxa"/>
              <w:left w:w="0" w:type="dxa"/>
            </w:tcMar>
          </w:tcPr>
          <w:p w:rsidR="00651DC3" w:rsidRDefault="00651DC3" w:rsidP="00651DC3">
            <w:pPr>
              <w:pStyle w:val="Ttulo2"/>
              <w:jc w:val="left"/>
              <w:rPr>
                <w:sz w:val="56"/>
                <w:szCs w:val="56"/>
                <w:lang w:val="pt-BR"/>
              </w:rPr>
            </w:pPr>
          </w:p>
        </w:tc>
      </w:tr>
    </w:tbl>
    <w:p w:rsidR="00BC630E" w:rsidRDefault="00BC630E" w:rsidP="00E22E87">
      <w:pPr>
        <w:pStyle w:val="SemEspaamento"/>
        <w:rPr>
          <w:lang w:val="pt-BR"/>
        </w:rPr>
      </w:pPr>
    </w:p>
    <w:p w:rsidR="00BC630E" w:rsidRDefault="00BC630E" w:rsidP="00E22E87">
      <w:pPr>
        <w:pStyle w:val="SemEspaamento"/>
        <w:rPr>
          <w:lang w:val="pt-BR"/>
        </w:rPr>
      </w:pPr>
    </w:p>
    <w:p w:rsidR="00BC630E" w:rsidRDefault="00BC630E" w:rsidP="00E22E87">
      <w:pPr>
        <w:pStyle w:val="SemEspaamento"/>
        <w:rPr>
          <w:lang w:val="pt-BR"/>
        </w:rPr>
      </w:pPr>
    </w:p>
    <w:p w:rsidR="00BC630E" w:rsidRPr="003D32DC" w:rsidRDefault="00BC630E" w:rsidP="00E22E87">
      <w:pPr>
        <w:pStyle w:val="SemEspaamento"/>
        <w:rPr>
          <w:lang w:val="pt-BR"/>
        </w:rPr>
      </w:pPr>
    </w:p>
    <w:sectPr w:rsidR="00BC630E" w:rsidRPr="003D32DC" w:rsidSect="001D5E2A"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90" w:rsidRDefault="00114E90" w:rsidP="00713050">
      <w:pPr>
        <w:spacing w:line="240" w:lineRule="auto"/>
      </w:pPr>
      <w:r>
        <w:separator/>
      </w:r>
    </w:p>
  </w:endnote>
  <w:endnote w:type="continuationSeparator" w:id="0">
    <w:p w:rsidR="00114E90" w:rsidRDefault="00114E9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Layout de tabela do rodapé"/>
    </w:tblPr>
    <w:tblGrid>
      <w:gridCol w:w="2617"/>
      <w:gridCol w:w="2617"/>
      <w:gridCol w:w="2616"/>
      <w:gridCol w:w="2616"/>
    </w:tblGrid>
    <w:tr w:rsidR="00C2098A" w:rsidRPr="00DE6181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DE6181" w:rsidRDefault="00CA3DF1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046F09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KQAgAACg5AAAOAAAAZHJzL2Uyb0RvYy54bWzsW11u4zYQfi/QOxB6LNC19WNJNtZZBNkm&#10;XSDYXXTT7u6jIsu2UFlUKTlOeodeolfoEfZiHQ5FmYwdk3G2aVEoD7F+Zjjk/Hz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fVwUK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DE6181" w:rsidRDefault="00C2098A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AD9A05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UQtRIAACt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JjkVELUSAAArZQAADgAAAAAAAAAAAAAA&#10;AAAuAgAAZHJzL2Uyb0RvYy54bWxQSwECLQAUAAYACAAAACEAaEcb0NgAAAADAQAADwAAAAAAAAAA&#10;AAAAAAAPFQAAZHJzL2Rvd25yZXYueG1sUEsFBgAAAAAEAAQA8wAAABQ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DE6181" w:rsidRDefault="00C2098A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B3511E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4fSBEAAMR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Yurh9IEQAAxF0AAA4AAAAAAAAAAAAAAAAALgIAAGRycy9lMm9Eb2MueG1sUEsB&#10;Ai0AFAAGAAgAAAAhAGhHG9DYAAAAAwEAAA8AAAAAAAAAAAAAAAAAohMAAGRycy9kb3ducmV2Lnht&#10;bFBLBQYAAAAABAAEAPMAAACn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DE6181" w:rsidRDefault="00C2098A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673BBF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F0+fl6mmVoVz9gb4Dr3G4kGvp3mZPqH1SQS3b&#10;2Tf0ycP4cft+1JgL+Zjkzmr76Zo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c4vuYcgRAAD8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DE6181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Email:"/>
            <w:tag w:val="Email:"/>
            <w:id w:val="-627010856"/>
            <w:placeholder>
              <w:docPart w:val="F8447595D9C44DBA96BC50FEDE6E3DD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DE6181" w:rsidRDefault="00811117" w:rsidP="00811117">
              <w:pPr>
                <w:pStyle w:val="Rodap"/>
                <w:rPr>
                  <w:lang w:val="pt-BR"/>
                </w:rPr>
              </w:pPr>
              <w:r w:rsidRPr="00DE6181">
                <w:rPr>
                  <w:lang w:val="pt-BR" w:bidi="pt-BR"/>
                </w:rP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Identificador do Twitter:"/>
            <w:tag w:val="Identificador do Twitter:"/>
            <w:id w:val="-642033892"/>
            <w:placeholder>
              <w:docPart w:val="A61D906F94D446CABB23B9A42708143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DE6181" w:rsidRDefault="00811117" w:rsidP="00811117">
              <w:pPr>
                <w:pStyle w:val="Rodap"/>
                <w:rPr>
                  <w:lang w:val="pt-BR"/>
                </w:rPr>
              </w:pPr>
              <w:r w:rsidRPr="00DE6181">
                <w:rPr>
                  <w:lang w:val="pt-BR" w:bidi="pt-BR"/>
                </w:rPr>
                <w:t>Identificador do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Telefone:"/>
            <w:tag w:val="Telefone:"/>
            <w:id w:val="617408819"/>
            <w:placeholder>
              <w:docPart w:val="90A7247452A34D5D81CB1D9956F21A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DE6181" w:rsidRDefault="00811117" w:rsidP="00811117">
              <w:pPr>
                <w:pStyle w:val="Rodap"/>
                <w:rPr>
                  <w:lang w:val="pt-BR"/>
                </w:rPr>
              </w:pPr>
              <w:r w:rsidRPr="00DE6181">
                <w:rPr>
                  <w:lang w:val="pt-BR" w:bidi="pt-BR"/>
                </w:rPr>
                <w:t>Telefone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URL do LinkedIn:"/>
            <w:tag w:val="URL do LinkedIn:"/>
            <w:id w:val="-1413995599"/>
            <w:placeholder>
              <w:docPart w:val="CA578663D3F2469282EE01D2BE46D67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DE6181" w:rsidRDefault="00811117" w:rsidP="00811117">
              <w:pPr>
                <w:pStyle w:val="Rodap"/>
                <w:rPr>
                  <w:lang w:val="pt-BR"/>
                </w:rPr>
              </w:pPr>
              <w:r w:rsidRPr="00DE6181">
                <w:rPr>
                  <w:lang w:val="pt-BR" w:bidi="pt-BR"/>
                </w:rPr>
                <w:t>URL do LinkedIn</w:t>
              </w:r>
            </w:p>
          </w:sdtContent>
        </w:sdt>
      </w:tc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DE6181" w:rsidRDefault="00217980" w:rsidP="00217980">
        <w:pPr>
          <w:pStyle w:val="Rodap"/>
          <w:rPr>
            <w:noProof/>
            <w:lang w:val="pt-BR"/>
          </w:rPr>
        </w:pPr>
        <w:r w:rsidRPr="00DE6181">
          <w:rPr>
            <w:lang w:val="pt-BR" w:bidi="pt-BR"/>
          </w:rPr>
          <w:fldChar w:fldCharType="begin"/>
        </w:r>
        <w:r w:rsidRPr="00DE6181">
          <w:rPr>
            <w:lang w:val="pt-BR" w:bidi="pt-BR"/>
          </w:rPr>
          <w:instrText xml:space="preserve"> PAGE   \* MERGEFORMAT </w:instrText>
        </w:r>
        <w:r w:rsidRPr="00DE6181">
          <w:rPr>
            <w:lang w:val="pt-BR" w:bidi="pt-BR"/>
          </w:rPr>
          <w:fldChar w:fldCharType="separate"/>
        </w:r>
        <w:r w:rsidR="00DE6181">
          <w:rPr>
            <w:noProof/>
            <w:lang w:val="pt-BR" w:bidi="pt-BR"/>
          </w:rPr>
          <w:t>2</w:t>
        </w:r>
        <w:r w:rsidRPr="00DE618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90" w:rsidRDefault="00114E90" w:rsidP="00713050">
      <w:pPr>
        <w:spacing w:line="240" w:lineRule="auto"/>
      </w:pPr>
      <w:r>
        <w:separator/>
      </w:r>
    </w:p>
  </w:footnote>
  <w:footnote w:type="continuationSeparator" w:id="0">
    <w:p w:rsidR="00114E90" w:rsidRDefault="00114E9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72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769"/>
      <w:gridCol w:w="6697"/>
    </w:tblGrid>
    <w:tr w:rsidR="001A5CA9" w:rsidRPr="00F207C0" w:rsidTr="001D5E2A">
      <w:trPr>
        <w:trHeight w:hRule="exact" w:val="2952"/>
      </w:trPr>
      <w:tc>
        <w:tcPr>
          <w:tcW w:w="3769" w:type="dxa"/>
          <w:tcMar>
            <w:top w:w="821" w:type="dxa"/>
            <w:right w:w="720" w:type="dxa"/>
          </w:tcMar>
        </w:tcPr>
        <w:p w:rsidR="001A5CA9" w:rsidRPr="00F207C0" w:rsidRDefault="001A5CA9" w:rsidP="00C01084">
          <w:pPr>
            <w:pStyle w:val="Iniciais"/>
          </w:pPr>
        </w:p>
      </w:tc>
      <w:tc>
        <w:tcPr>
          <w:tcW w:w="6697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E2A" w:rsidRDefault="001D5E2A">
    <w:pPr>
      <w:pStyle w:val="Cabealho"/>
    </w:pPr>
  </w:p>
  <w:p w:rsidR="001D5E2A" w:rsidRDefault="001D5E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C3"/>
    <w:rsid w:val="00091382"/>
    <w:rsid w:val="000A07DA"/>
    <w:rsid w:val="000A2BFA"/>
    <w:rsid w:val="000B0619"/>
    <w:rsid w:val="000B61CA"/>
    <w:rsid w:val="000F7610"/>
    <w:rsid w:val="00114E90"/>
    <w:rsid w:val="00114ED7"/>
    <w:rsid w:val="00140B0E"/>
    <w:rsid w:val="001A5CA9"/>
    <w:rsid w:val="001B2AC1"/>
    <w:rsid w:val="001B403A"/>
    <w:rsid w:val="001D5E2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A53"/>
    <w:rsid w:val="00333CD3"/>
    <w:rsid w:val="00340365"/>
    <w:rsid w:val="00342B64"/>
    <w:rsid w:val="00364079"/>
    <w:rsid w:val="003C5528"/>
    <w:rsid w:val="003D03E5"/>
    <w:rsid w:val="003D32DC"/>
    <w:rsid w:val="004077FB"/>
    <w:rsid w:val="004244FF"/>
    <w:rsid w:val="00424DD9"/>
    <w:rsid w:val="0046104A"/>
    <w:rsid w:val="00466639"/>
    <w:rsid w:val="004717C5"/>
    <w:rsid w:val="00474EC2"/>
    <w:rsid w:val="004A24CC"/>
    <w:rsid w:val="00523479"/>
    <w:rsid w:val="00543DB7"/>
    <w:rsid w:val="005729B0"/>
    <w:rsid w:val="00641630"/>
    <w:rsid w:val="00651DC3"/>
    <w:rsid w:val="0066565D"/>
    <w:rsid w:val="00684488"/>
    <w:rsid w:val="006A3CE7"/>
    <w:rsid w:val="006A7746"/>
    <w:rsid w:val="006C4C50"/>
    <w:rsid w:val="006D76B1"/>
    <w:rsid w:val="007039A3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C630E"/>
    <w:rsid w:val="00BD0206"/>
    <w:rsid w:val="00BE3768"/>
    <w:rsid w:val="00C01084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4513"/>
    <w:rsid w:val="00D97A41"/>
    <w:rsid w:val="00DD3CF6"/>
    <w:rsid w:val="00DD6416"/>
    <w:rsid w:val="00DE6181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A9C32"/>
  <w15:chartTrackingRefBased/>
  <w15:docId w15:val="{89AD379C-E2A3-49D6-8B15-BB26D576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itom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447595D9C44DBA96BC50FEDE6E3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3239A-A1FF-4959-AA7D-1E1F4AA7B010}"/>
      </w:docPartPr>
      <w:docPartBody>
        <w:p w:rsidR="00000000" w:rsidRDefault="00004F8D">
          <w:pPr>
            <w:pStyle w:val="F8447595D9C44DBA96BC50FEDE6E3DD1"/>
          </w:pPr>
          <w:r w:rsidRPr="003D32DC">
            <w:rPr>
              <w:lang w:val="pt-BR" w:bidi="pt-BR"/>
            </w:rPr>
            <w:t>Convém incluir sua média e um resumo dos cursos, prêmios e homenagens relevantes.</w:t>
          </w:r>
        </w:p>
      </w:docPartBody>
    </w:docPart>
    <w:docPart>
      <w:docPartPr>
        <w:name w:val="A61D906F94D446CABB23B9A427081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3F52FD-D413-4337-9AB1-29D44E18808B}"/>
      </w:docPartPr>
      <w:docPartBody>
        <w:p w:rsidR="00000000" w:rsidRDefault="00004F8D">
          <w:pPr>
            <w:pStyle w:val="A61D906F94D446CABB23B9A427081435"/>
          </w:pPr>
          <w:r w:rsidRPr="003D32DC">
            <w:rPr>
              <w:lang w:val="pt-BR" w:bidi="pt-BR"/>
            </w:rPr>
            <w:t>Data de conclusão</w:t>
          </w:r>
        </w:p>
      </w:docPartBody>
    </w:docPart>
    <w:docPart>
      <w:docPartPr>
        <w:name w:val="90A7247452A34D5D81CB1D9956F21A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07811B-752A-423B-8A8F-B84771749854}"/>
      </w:docPartPr>
      <w:docPartBody>
        <w:p w:rsidR="00000000" w:rsidRDefault="00004F8D">
          <w:pPr>
            <w:pStyle w:val="90A7247452A34D5D81CB1D9956F21AA1"/>
          </w:pPr>
          <w:r w:rsidRPr="003D32DC">
            <w:rPr>
              <w:lang w:val="pt-BR"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CA578663D3F2469282EE01D2BE46D6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317C27-F82C-4D58-8856-C21C5D8C8CA6}"/>
      </w:docPartPr>
      <w:docPartBody>
        <w:p w:rsidR="00000000" w:rsidRDefault="00004F8D">
          <w:pPr>
            <w:pStyle w:val="CA578663D3F2469282EE01D2BE46D67C"/>
          </w:pPr>
          <w:r w:rsidRPr="003D32DC">
            <w:rPr>
              <w:lang w:val="pt-BR"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5F"/>
    <w:rsid w:val="00004F8D"/>
    <w:rsid w:val="003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B007DF5F44F11AA355E6533464196">
    <w:name w:val="D54B007DF5F44F11AA355E6533464196"/>
  </w:style>
  <w:style w:type="paragraph" w:customStyle="1" w:styleId="764F19859F9949CCAF7726C6119E73EE">
    <w:name w:val="764F19859F9949CCAF7726C6119E73EE"/>
  </w:style>
  <w:style w:type="paragraph" w:customStyle="1" w:styleId="283A40C022034373BCDABBCE7F844E76">
    <w:name w:val="283A40C022034373BCDABBCE7F844E76"/>
  </w:style>
  <w:style w:type="paragraph" w:customStyle="1" w:styleId="8C290474B84E407396B9199970AB315F">
    <w:name w:val="8C290474B84E407396B9199970AB315F"/>
  </w:style>
  <w:style w:type="paragraph" w:customStyle="1" w:styleId="25D002D947D84F99AEA4B2B52F3D980C">
    <w:name w:val="25D002D947D84F99AEA4B2B52F3D980C"/>
  </w:style>
  <w:style w:type="paragraph" w:customStyle="1" w:styleId="642E4EDD6C1C441F914C0833B42C7C48">
    <w:name w:val="642E4EDD6C1C441F914C0833B42C7C48"/>
  </w:style>
  <w:style w:type="paragraph" w:customStyle="1" w:styleId="1D47AB21216A4A7CA8507EC908FFD940">
    <w:name w:val="1D47AB21216A4A7CA8507EC908FFD940"/>
  </w:style>
  <w:style w:type="paragraph" w:customStyle="1" w:styleId="CD254DD85BDC4C76A84972F81647EA4D">
    <w:name w:val="CD254DD85BDC4C76A84972F81647EA4D"/>
  </w:style>
  <w:style w:type="paragraph" w:customStyle="1" w:styleId="877273E76833486BB0EE181E04E92271">
    <w:name w:val="877273E76833486BB0EE181E04E92271"/>
  </w:style>
  <w:style w:type="paragraph" w:customStyle="1" w:styleId="5F2538EB60FA4B31AF94B53301F20053">
    <w:name w:val="5F2538EB60FA4B31AF94B53301F20053"/>
  </w:style>
  <w:style w:type="paragraph" w:customStyle="1" w:styleId="B606FA4FE12B43E799D7245971952150">
    <w:name w:val="B606FA4FE12B43E799D7245971952150"/>
  </w:style>
  <w:style w:type="paragraph" w:customStyle="1" w:styleId="5FF8FBC255F34415AAC3903DA8508764">
    <w:name w:val="5FF8FBC255F34415AAC3903DA8508764"/>
  </w:style>
  <w:style w:type="paragraph" w:customStyle="1" w:styleId="8909C559B9D846CBB653DB736D49B641">
    <w:name w:val="8909C559B9D846CBB653DB736D49B641"/>
  </w:style>
  <w:style w:type="paragraph" w:customStyle="1" w:styleId="79B3FB46E05340C6AD05636B89D20339">
    <w:name w:val="79B3FB46E05340C6AD05636B89D20339"/>
  </w:style>
  <w:style w:type="paragraph" w:customStyle="1" w:styleId="E5C26AF938B6499AB549120C6112659E">
    <w:name w:val="E5C26AF938B6499AB549120C6112659E"/>
  </w:style>
  <w:style w:type="paragraph" w:customStyle="1" w:styleId="DE6B2AFCEC7B4E07AA55EA51CB69E675">
    <w:name w:val="DE6B2AFCEC7B4E07AA55EA51CB69E675"/>
  </w:style>
  <w:style w:type="paragraph" w:customStyle="1" w:styleId="20810584ECB84A67B53067F10A840D1D">
    <w:name w:val="20810584ECB84A67B53067F10A840D1D"/>
  </w:style>
  <w:style w:type="paragraph" w:customStyle="1" w:styleId="B6E117314DE041D4B415BA5E567A8FCB">
    <w:name w:val="B6E117314DE041D4B415BA5E567A8FCB"/>
  </w:style>
  <w:style w:type="paragraph" w:customStyle="1" w:styleId="449EBC8882EB4B1ABC40672EEC9AF097">
    <w:name w:val="449EBC8882EB4B1ABC40672EEC9AF097"/>
  </w:style>
  <w:style w:type="paragraph" w:customStyle="1" w:styleId="0A4253BE38744FF3B6CC2A32CA771394">
    <w:name w:val="0A4253BE38744FF3B6CC2A32CA771394"/>
  </w:style>
  <w:style w:type="paragraph" w:customStyle="1" w:styleId="A4213377CAEB432EBD48E051FB393A04">
    <w:name w:val="A4213377CAEB432EBD48E051FB393A04"/>
  </w:style>
  <w:style w:type="paragraph" w:customStyle="1" w:styleId="0315F18271F84B32AEF1EE291CBEDFC0">
    <w:name w:val="0315F18271F84B32AEF1EE291CBEDFC0"/>
  </w:style>
  <w:style w:type="paragraph" w:customStyle="1" w:styleId="0495506BA38D4EE8B48E5DB60EDE8ADD">
    <w:name w:val="0495506BA38D4EE8B48E5DB60EDE8ADD"/>
  </w:style>
  <w:style w:type="paragraph" w:customStyle="1" w:styleId="F8447595D9C44DBA96BC50FEDE6E3DD1">
    <w:name w:val="F8447595D9C44DBA96BC50FEDE6E3DD1"/>
  </w:style>
  <w:style w:type="paragraph" w:customStyle="1" w:styleId="3829762A0B7146FD82AEDC32DA6D18DA">
    <w:name w:val="3829762A0B7146FD82AEDC32DA6D18DA"/>
  </w:style>
  <w:style w:type="paragraph" w:customStyle="1" w:styleId="A61D906F94D446CABB23B9A427081435">
    <w:name w:val="A61D906F94D446CABB23B9A427081435"/>
  </w:style>
  <w:style w:type="paragraph" w:customStyle="1" w:styleId="B8DA62607CEE48B4AB56F15D53033CCF">
    <w:name w:val="B8DA62607CEE48B4AB56F15D53033CCF"/>
  </w:style>
  <w:style w:type="paragraph" w:customStyle="1" w:styleId="90A7247452A34D5D81CB1D9956F21AA1">
    <w:name w:val="90A7247452A34D5D81CB1D9956F21AA1"/>
  </w:style>
  <w:style w:type="paragraph" w:customStyle="1" w:styleId="DAE5AB7190AA4A02830DB1106B3C535A">
    <w:name w:val="DAE5AB7190AA4A02830DB1106B3C535A"/>
  </w:style>
  <w:style w:type="paragraph" w:customStyle="1" w:styleId="CA578663D3F2469282EE01D2BE46D67C">
    <w:name w:val="CA578663D3F2469282EE01D2BE46D67C"/>
  </w:style>
  <w:style w:type="paragraph" w:customStyle="1" w:styleId="5DCA08C8ABC64B018A570B2C4510AFE6">
    <w:name w:val="5DCA08C8ABC64B018A570B2C4510AFE6"/>
    <w:rsid w:val="00333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EC4B2-D0FE-499A-B243-98F24375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29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</dc:creator>
  <cp:keywords/>
  <dc:description/>
  <cp:lastModifiedBy>MARCO ANTÔNIO MORAIS ROVER</cp:lastModifiedBy>
  <cp:revision>1</cp:revision>
  <dcterms:created xsi:type="dcterms:W3CDTF">2019-02-25T20:27:00Z</dcterms:created>
  <dcterms:modified xsi:type="dcterms:W3CDTF">2019-02-25T20:56:00Z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